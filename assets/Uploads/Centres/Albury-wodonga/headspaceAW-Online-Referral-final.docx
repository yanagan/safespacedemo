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009" w:rsidRDefault="00714009"/>
    <w:p w:rsidR="001A09CB" w:rsidRPr="00714009" w:rsidRDefault="00714009" w:rsidP="00714009">
      <w:pPr>
        <w:tabs>
          <w:tab w:val="left" w:pos="1796"/>
        </w:tabs>
        <w:jc w:val="center"/>
      </w:pPr>
      <w:r w:rsidRPr="00714009">
        <w:rPr>
          <w:sz w:val="44"/>
          <w:szCs w:val="44"/>
        </w:rPr>
        <w:t>Referral Form</w:t>
      </w:r>
      <w:r>
        <w:rPr>
          <w:sz w:val="44"/>
          <w:szCs w:val="44"/>
        </w:rPr>
        <w:br/>
      </w:r>
      <w:r>
        <w:t>(Type in answers, click on the check boxes or select from the pre-set answers provided by a drop-down list)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009" w:rsidTr="00714009">
        <w:tc>
          <w:tcPr>
            <w:tcW w:w="9242" w:type="dxa"/>
          </w:tcPr>
          <w:p w:rsidR="00714009" w:rsidRDefault="00471A23" w:rsidP="00714009">
            <w:pPr>
              <w:tabs>
                <w:tab w:val="left" w:pos="1796"/>
              </w:tabs>
            </w:pPr>
            <w:sdt>
              <w:sdtPr>
                <w:rPr>
                  <w:sz w:val="28"/>
                  <w:szCs w:val="28"/>
                </w:rPr>
                <w:id w:val="-2008744586"/>
                <w:lock w:val="sdtContentLocked"/>
                <w:placeholder>
                  <w:docPart w:val="1C03487A6C464C26AC068FA1CF830F5B"/>
                </w:placeholder>
                <w:group/>
              </w:sdtPr>
              <w:sdtEndPr/>
              <w:sdtContent>
                <w:r w:rsidR="003474AB">
                  <w:rPr>
                    <w:sz w:val="28"/>
                    <w:szCs w:val="28"/>
                  </w:rPr>
                  <w:t>Has the young pe</w:t>
                </w:r>
                <w:r w:rsidR="00714009" w:rsidRPr="002B4D34">
                  <w:rPr>
                    <w:sz w:val="28"/>
                    <w:szCs w:val="28"/>
                  </w:rPr>
                  <w:t>rson consented to the referral?</w:t>
                </w:r>
              </w:sdtContent>
            </w:sdt>
            <w:r w:rsidR="00714009">
              <w:rPr>
                <w:sz w:val="28"/>
                <w:szCs w:val="28"/>
              </w:rPr>
              <w:t xml:space="preserve">     </w:t>
            </w:r>
            <w:r w:rsidR="00714009"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142067407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E35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14009">
              <w:rPr>
                <w:sz w:val="28"/>
                <w:szCs w:val="28"/>
              </w:rPr>
              <w:t xml:space="preserve"> Yes   </w:t>
            </w:r>
            <w:sdt>
              <w:sdtPr>
                <w:rPr>
                  <w:sz w:val="28"/>
                  <w:szCs w:val="28"/>
                </w:rPr>
                <w:id w:val="-1082832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368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14009">
              <w:rPr>
                <w:sz w:val="28"/>
                <w:szCs w:val="28"/>
              </w:rPr>
              <w:t xml:space="preserve"> N</w:t>
            </w:r>
            <w:r w:rsidR="00714009" w:rsidRPr="002B4D34">
              <w:rPr>
                <w:sz w:val="28"/>
                <w:szCs w:val="28"/>
              </w:rPr>
              <w:t>o</w:t>
            </w:r>
          </w:p>
        </w:tc>
      </w:tr>
      <w:tr w:rsidR="00714009" w:rsidTr="00714009">
        <w:tc>
          <w:tcPr>
            <w:tcW w:w="9242" w:type="dxa"/>
          </w:tcPr>
          <w:p w:rsidR="00714009" w:rsidRDefault="00471A23" w:rsidP="00714009">
            <w:pPr>
              <w:tabs>
                <w:tab w:val="left" w:pos="1796"/>
              </w:tabs>
            </w:pPr>
            <w:sdt>
              <w:sdtPr>
                <w:rPr>
                  <w:sz w:val="28"/>
                  <w:szCs w:val="28"/>
                </w:rPr>
                <w:id w:val="-296141689"/>
                <w:lock w:val="sdtContentLocked"/>
                <w:placeholder>
                  <w:docPart w:val="1C03487A6C464C26AC068FA1CF830F5B"/>
                </w:placeholder>
                <w:group/>
              </w:sdtPr>
              <w:sdtEndPr/>
              <w:sdtContent>
                <w:r w:rsidR="00714009">
                  <w:rPr>
                    <w:sz w:val="28"/>
                    <w:szCs w:val="28"/>
                  </w:rPr>
                  <w:t xml:space="preserve">Has the young person been informed about the PROFILE database their personal information will be stored on at </w:t>
                </w:r>
                <w:r w:rsidR="00714009" w:rsidRPr="008F433A">
                  <w:rPr>
                    <w:b/>
                    <w:sz w:val="28"/>
                    <w:szCs w:val="28"/>
                  </w:rPr>
                  <w:t>headspace</w:t>
                </w:r>
                <w:r w:rsidR="00714009">
                  <w:rPr>
                    <w:sz w:val="28"/>
                    <w:szCs w:val="28"/>
                  </w:rPr>
                  <w:t>?</w:t>
                </w:r>
              </w:sdtContent>
            </w:sdt>
            <w:r w:rsidR="00714009"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-510907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00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14009">
              <w:rPr>
                <w:sz w:val="28"/>
                <w:szCs w:val="28"/>
              </w:rPr>
              <w:t xml:space="preserve"> Yes  </w:t>
            </w:r>
            <w:sdt>
              <w:sdtPr>
                <w:rPr>
                  <w:sz w:val="28"/>
                  <w:szCs w:val="28"/>
                </w:rPr>
                <w:id w:val="-1077658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00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14009">
              <w:rPr>
                <w:sz w:val="28"/>
                <w:szCs w:val="28"/>
              </w:rPr>
              <w:t xml:space="preserve"> N</w:t>
            </w:r>
            <w:r w:rsidR="003474AB">
              <w:rPr>
                <w:sz w:val="28"/>
                <w:szCs w:val="28"/>
              </w:rPr>
              <w:t>o</w:t>
            </w:r>
          </w:p>
        </w:tc>
      </w:tr>
      <w:tr w:rsidR="00714009" w:rsidTr="003474AB">
        <w:trPr>
          <w:trHeight w:val="459"/>
        </w:trPr>
        <w:tc>
          <w:tcPr>
            <w:tcW w:w="9242" w:type="dxa"/>
          </w:tcPr>
          <w:p w:rsidR="00714009" w:rsidRDefault="00471A23" w:rsidP="00714009">
            <w:pPr>
              <w:tabs>
                <w:tab w:val="left" w:pos="1796"/>
              </w:tabs>
            </w:pPr>
            <w:sdt>
              <w:sdtPr>
                <w:rPr>
                  <w:sz w:val="28"/>
                  <w:szCs w:val="28"/>
                </w:rPr>
                <w:id w:val="874974601"/>
                <w:lock w:val="sdtContentLocked"/>
                <w:placeholder>
                  <w:docPart w:val="1C03487A6C464C26AC068FA1CF830F5B"/>
                </w:placeholder>
                <w:group/>
              </w:sdtPr>
              <w:sdtEndPr/>
              <w:sdtContent>
                <w:r w:rsidR="00714009" w:rsidRPr="002B4D34">
                  <w:rPr>
                    <w:sz w:val="28"/>
                    <w:szCs w:val="28"/>
                  </w:rPr>
                  <w:t>If par</w:t>
                </w:r>
                <w:r w:rsidR="00714009">
                  <w:rPr>
                    <w:sz w:val="28"/>
                    <w:szCs w:val="28"/>
                  </w:rPr>
                  <w:t xml:space="preserve">ents/ carers </w:t>
                </w:r>
                <w:r w:rsidR="00714009" w:rsidRPr="002B4D34">
                  <w:rPr>
                    <w:sz w:val="28"/>
                    <w:szCs w:val="28"/>
                  </w:rPr>
                  <w:t>are supporting a young p</w:t>
                </w:r>
                <w:r w:rsidR="00714009">
                  <w:rPr>
                    <w:sz w:val="28"/>
                    <w:szCs w:val="28"/>
                  </w:rPr>
                  <w:t>erson</w:t>
                </w:r>
                <w:r w:rsidR="00714009" w:rsidRPr="002B4D34">
                  <w:rPr>
                    <w:sz w:val="28"/>
                    <w:szCs w:val="28"/>
                  </w:rPr>
                  <w:t xml:space="preserve"> aged under 16 years are they aware</w:t>
                </w:r>
                <w:r w:rsidR="003474AB">
                  <w:rPr>
                    <w:sz w:val="28"/>
                    <w:szCs w:val="28"/>
                  </w:rPr>
                  <w:t xml:space="preserve"> of the referral?</w:t>
                </w:r>
              </w:sdtContent>
            </w:sdt>
            <w:r w:rsidR="00714009"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-548065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009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14009">
              <w:rPr>
                <w:sz w:val="28"/>
                <w:szCs w:val="28"/>
              </w:rPr>
              <w:t xml:space="preserve"> Yes</w:t>
            </w:r>
            <w:r w:rsidR="00714009" w:rsidRPr="002B4D34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2100446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4AB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714009">
              <w:rPr>
                <w:sz w:val="28"/>
                <w:szCs w:val="28"/>
              </w:rPr>
              <w:t xml:space="preserve"> N</w:t>
            </w:r>
            <w:r w:rsidR="00714009" w:rsidRPr="002B4D34">
              <w:rPr>
                <w:sz w:val="28"/>
                <w:szCs w:val="28"/>
              </w:rPr>
              <w:t>o</w:t>
            </w:r>
          </w:p>
        </w:tc>
      </w:tr>
      <w:tr w:rsidR="00714009" w:rsidTr="00714009">
        <w:tc>
          <w:tcPr>
            <w:tcW w:w="9242" w:type="dxa"/>
          </w:tcPr>
          <w:sdt>
            <w:sdtPr>
              <w:rPr>
                <w:b/>
                <w:sz w:val="28"/>
                <w:szCs w:val="28"/>
              </w:rPr>
              <w:id w:val="1557041612"/>
              <w:lock w:val="sdtContentLocked"/>
              <w:placeholder>
                <w:docPart w:val="1C03487A6C464C26AC068FA1CF830F5B"/>
              </w:placeholder>
              <w:group/>
            </w:sdtPr>
            <w:sdtEndPr/>
            <w:sdtContent>
              <w:p w:rsidR="00691696" w:rsidRPr="00691696" w:rsidRDefault="00714009" w:rsidP="00714009">
                <w:pPr>
                  <w:tabs>
                    <w:tab w:val="left" w:pos="1796"/>
                  </w:tabs>
                  <w:rPr>
                    <w:b/>
                    <w:sz w:val="28"/>
                    <w:szCs w:val="28"/>
                  </w:rPr>
                </w:pPr>
                <w:r w:rsidRPr="002B4D34">
                  <w:rPr>
                    <w:b/>
                    <w:sz w:val="28"/>
                    <w:szCs w:val="28"/>
                  </w:rPr>
                  <w:t>Please note that we are not a crisis service. If crisis assistance is required, please direct the young person to their closest police station or accident and emergency department.</w:t>
                </w:r>
              </w:p>
            </w:sdtContent>
          </w:sdt>
        </w:tc>
      </w:tr>
    </w:tbl>
    <w:tbl>
      <w:tblPr>
        <w:tblStyle w:val="TableGrid"/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5252"/>
        <w:gridCol w:w="3990"/>
      </w:tblGrid>
      <w:tr w:rsidR="00714009" w:rsidTr="00714009">
        <w:tc>
          <w:tcPr>
            <w:tcW w:w="9242" w:type="dxa"/>
            <w:gridSpan w:val="2"/>
          </w:tcPr>
          <w:sdt>
            <w:sdtPr>
              <w:rPr>
                <w:b/>
                <w:sz w:val="28"/>
                <w:szCs w:val="28"/>
              </w:rPr>
              <w:id w:val="2094502553"/>
              <w:lock w:val="sdtContentLocked"/>
              <w:placeholder>
                <w:docPart w:val="1C03487A6C464C26AC068FA1CF830F5B"/>
              </w:placeholder>
              <w:group/>
            </w:sdtPr>
            <w:sdtEndPr/>
            <w:sdtContent>
              <w:p w:rsidR="00714009" w:rsidRPr="00714009" w:rsidRDefault="00714009" w:rsidP="00714009">
                <w:pPr>
                  <w:rPr>
                    <w:b/>
                    <w:sz w:val="28"/>
                    <w:szCs w:val="28"/>
                  </w:rPr>
                </w:pPr>
                <w:r w:rsidRPr="00714009">
                  <w:rPr>
                    <w:b/>
                    <w:sz w:val="28"/>
                    <w:szCs w:val="28"/>
                  </w:rPr>
                  <w:t>Referrer’</w:t>
                </w:r>
                <w:r w:rsidR="003474AB">
                  <w:rPr>
                    <w:b/>
                    <w:sz w:val="28"/>
                    <w:szCs w:val="28"/>
                  </w:rPr>
                  <w:t>s Details</w:t>
                </w:r>
              </w:p>
            </w:sdtContent>
          </w:sdt>
        </w:tc>
      </w:tr>
      <w:tr w:rsidR="00714009" w:rsidTr="00714009">
        <w:tc>
          <w:tcPr>
            <w:tcW w:w="9242" w:type="dxa"/>
            <w:gridSpan w:val="2"/>
          </w:tcPr>
          <w:p w:rsidR="00714009" w:rsidRPr="00714009" w:rsidRDefault="00471A23" w:rsidP="00714009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705306099"/>
                <w:lock w:val="sdtContentLocked"/>
                <w:placeholder>
                  <w:docPart w:val="1C03487A6C464C26AC068FA1CF830F5B"/>
                </w:placeholder>
                <w:group/>
              </w:sdtPr>
              <w:sdtEndPr/>
              <w:sdtContent>
                <w:r w:rsidR="00714009" w:rsidRPr="00714009">
                  <w:rPr>
                    <w:sz w:val="28"/>
                    <w:szCs w:val="28"/>
                  </w:rPr>
                  <w:t>Date</w:t>
                </w:r>
              </w:sdtContent>
            </w:sdt>
            <w:r w:rsidR="003474AB">
              <w:rPr>
                <w:sz w:val="28"/>
                <w:szCs w:val="28"/>
              </w:rPr>
              <w:t>:</w:t>
            </w:r>
            <w:r w:rsidR="00714009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-2137323944"/>
                <w:showingPlcHdr/>
                <w:date>
                  <w:dateFormat w:val="d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714009" w:rsidRPr="00570FB1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14009" w:rsidTr="00714009">
        <w:tc>
          <w:tcPr>
            <w:tcW w:w="9242" w:type="dxa"/>
            <w:gridSpan w:val="2"/>
          </w:tcPr>
          <w:p w:rsidR="00714009" w:rsidRPr="00714009" w:rsidRDefault="00714009" w:rsidP="00021368">
            <w:pPr>
              <w:rPr>
                <w:sz w:val="28"/>
                <w:szCs w:val="28"/>
              </w:rPr>
            </w:pPr>
            <w:r w:rsidRPr="00714009">
              <w:rPr>
                <w:sz w:val="28"/>
                <w:szCs w:val="28"/>
              </w:rPr>
              <w:t>Name: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135460077"/>
                <w:placeholder>
                  <w:docPart w:val="1C03487A6C464C26AC068FA1CF830F5B"/>
                </w:placeholder>
                <w:showingPlcHdr/>
              </w:sdtPr>
              <w:sdtEndPr/>
              <w:sdtContent>
                <w:r w:rsidR="00021368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14009" w:rsidTr="00714009">
        <w:tc>
          <w:tcPr>
            <w:tcW w:w="5252" w:type="dxa"/>
          </w:tcPr>
          <w:p w:rsidR="00714009" w:rsidRPr="00714009" w:rsidRDefault="00714009" w:rsidP="00714009">
            <w:pPr>
              <w:tabs>
                <w:tab w:val="left" w:pos="5184"/>
              </w:tabs>
              <w:rPr>
                <w:sz w:val="28"/>
                <w:szCs w:val="28"/>
              </w:rPr>
            </w:pPr>
            <w:r w:rsidRPr="00714009">
              <w:rPr>
                <w:sz w:val="28"/>
                <w:szCs w:val="28"/>
              </w:rPr>
              <w:t>Organisation/School: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1124280517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3990" w:type="dxa"/>
          </w:tcPr>
          <w:p w:rsidR="00714009" w:rsidRPr="00714009" w:rsidRDefault="00714009" w:rsidP="00714009">
            <w:pPr>
              <w:tabs>
                <w:tab w:val="left" w:pos="51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Position: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-705015719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14009" w:rsidTr="00714009">
        <w:tc>
          <w:tcPr>
            <w:tcW w:w="9242" w:type="dxa"/>
            <w:gridSpan w:val="2"/>
          </w:tcPr>
          <w:p w:rsidR="00714009" w:rsidRPr="00714009" w:rsidRDefault="00714009" w:rsidP="00714009">
            <w:pPr>
              <w:rPr>
                <w:sz w:val="28"/>
                <w:szCs w:val="28"/>
              </w:rPr>
            </w:pPr>
            <w:r w:rsidRPr="00714009">
              <w:rPr>
                <w:sz w:val="28"/>
                <w:szCs w:val="28"/>
              </w:rPr>
              <w:t>Email: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-1727054317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14009" w:rsidTr="00714009">
        <w:tc>
          <w:tcPr>
            <w:tcW w:w="9242" w:type="dxa"/>
            <w:gridSpan w:val="2"/>
          </w:tcPr>
          <w:p w:rsidR="00714009" w:rsidRPr="00714009" w:rsidRDefault="00714009" w:rsidP="00714009">
            <w:pPr>
              <w:rPr>
                <w:sz w:val="28"/>
                <w:szCs w:val="28"/>
              </w:rPr>
            </w:pPr>
            <w:r w:rsidRPr="00714009">
              <w:rPr>
                <w:sz w:val="28"/>
                <w:szCs w:val="28"/>
              </w:rPr>
              <w:t>Contact Phone Number: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1815294974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714009" w:rsidRDefault="00714009" w:rsidP="00161CC0">
      <w:pPr>
        <w:tabs>
          <w:tab w:val="left" w:pos="1796"/>
        </w:tabs>
        <w:spacing w:line="120" w:lineRule="auto"/>
      </w:pPr>
    </w:p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714009" w:rsidTr="00714009">
        <w:tc>
          <w:tcPr>
            <w:tcW w:w="9242" w:type="dxa"/>
            <w:gridSpan w:val="2"/>
          </w:tcPr>
          <w:p w:rsidR="00714009" w:rsidRPr="00691696" w:rsidRDefault="00714009" w:rsidP="00714009">
            <w:pPr>
              <w:rPr>
                <w:b/>
                <w:sz w:val="28"/>
                <w:szCs w:val="28"/>
              </w:rPr>
            </w:pPr>
            <w:r w:rsidRPr="00691696">
              <w:rPr>
                <w:b/>
                <w:sz w:val="28"/>
                <w:szCs w:val="28"/>
              </w:rPr>
              <w:t>Young Person’s Details</w:t>
            </w:r>
          </w:p>
        </w:tc>
      </w:tr>
      <w:tr w:rsidR="00714009" w:rsidTr="00714009">
        <w:tc>
          <w:tcPr>
            <w:tcW w:w="9242" w:type="dxa"/>
            <w:gridSpan w:val="2"/>
          </w:tcPr>
          <w:p w:rsidR="00714009" w:rsidRPr="00714009" w:rsidRDefault="00714009" w:rsidP="00714009">
            <w:pPr>
              <w:rPr>
                <w:sz w:val="28"/>
                <w:szCs w:val="28"/>
              </w:rPr>
            </w:pPr>
            <w:r w:rsidRPr="00714009">
              <w:rPr>
                <w:sz w:val="28"/>
                <w:szCs w:val="28"/>
              </w:rPr>
              <w:t>Surname: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-1772778672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14009" w:rsidTr="00714009">
        <w:tc>
          <w:tcPr>
            <w:tcW w:w="9242" w:type="dxa"/>
            <w:gridSpan w:val="2"/>
          </w:tcPr>
          <w:p w:rsidR="00714009" w:rsidRPr="00714009" w:rsidRDefault="00714009" w:rsidP="00714009">
            <w:pPr>
              <w:rPr>
                <w:sz w:val="28"/>
                <w:szCs w:val="28"/>
              </w:rPr>
            </w:pPr>
            <w:r w:rsidRPr="00714009">
              <w:rPr>
                <w:sz w:val="28"/>
                <w:szCs w:val="28"/>
              </w:rPr>
              <w:t>Given Names: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348447336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14009" w:rsidTr="00714009">
        <w:tc>
          <w:tcPr>
            <w:tcW w:w="5211" w:type="dxa"/>
          </w:tcPr>
          <w:p w:rsidR="00714009" w:rsidRPr="00714009" w:rsidRDefault="00714009" w:rsidP="00714009">
            <w:pPr>
              <w:tabs>
                <w:tab w:val="center" w:pos="4513"/>
              </w:tabs>
              <w:rPr>
                <w:sz w:val="28"/>
                <w:szCs w:val="28"/>
              </w:rPr>
            </w:pPr>
            <w:r w:rsidRPr="00714009">
              <w:rPr>
                <w:sz w:val="28"/>
                <w:szCs w:val="28"/>
              </w:rPr>
              <w:t>Preferred Name:</w:t>
            </w:r>
            <w:r w:rsidR="00691696">
              <w:rPr>
                <w:sz w:val="28"/>
                <w:szCs w:val="28"/>
              </w:rPr>
              <w:t xml:space="preserve"> 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59144373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031" w:type="dxa"/>
          </w:tcPr>
          <w:p w:rsidR="00714009" w:rsidRPr="00714009" w:rsidRDefault="00714009" w:rsidP="00691696">
            <w:pPr>
              <w:tabs>
                <w:tab w:val="center" w:pos="4513"/>
              </w:tabs>
              <w:rPr>
                <w:sz w:val="28"/>
                <w:szCs w:val="28"/>
              </w:rPr>
            </w:pPr>
            <w:r w:rsidRPr="00714009">
              <w:rPr>
                <w:sz w:val="28"/>
                <w:szCs w:val="28"/>
              </w:rPr>
              <w:t>Alias</w:t>
            </w:r>
            <w:r w:rsidR="00691696">
              <w:rPr>
                <w:sz w:val="28"/>
                <w:szCs w:val="28"/>
              </w:rPr>
              <w:t>: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971948346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14009" w:rsidTr="002F4D4B">
        <w:tc>
          <w:tcPr>
            <w:tcW w:w="9242" w:type="dxa"/>
            <w:gridSpan w:val="2"/>
          </w:tcPr>
          <w:p w:rsidR="00714009" w:rsidRPr="00691696" w:rsidRDefault="00691696" w:rsidP="00714009">
            <w:pPr>
              <w:rPr>
                <w:sz w:val="28"/>
                <w:szCs w:val="28"/>
              </w:rPr>
            </w:pPr>
            <w:r w:rsidRPr="00691696">
              <w:rPr>
                <w:sz w:val="28"/>
                <w:szCs w:val="28"/>
              </w:rPr>
              <w:t>Date of Birth: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1275830426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691696" w:rsidTr="002F4D4B">
        <w:tc>
          <w:tcPr>
            <w:tcW w:w="9242" w:type="dxa"/>
            <w:gridSpan w:val="2"/>
          </w:tcPr>
          <w:p w:rsidR="00691696" w:rsidRPr="00691696" w:rsidRDefault="00691696" w:rsidP="007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Gender: </w:t>
            </w:r>
            <w:sdt>
              <w:sdtPr>
                <w:rPr>
                  <w:sz w:val="28"/>
                  <w:szCs w:val="28"/>
                </w:rPr>
                <w:id w:val="-280113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Male  </w:t>
            </w:r>
            <w:sdt>
              <w:sdtPr>
                <w:rPr>
                  <w:sz w:val="28"/>
                  <w:szCs w:val="28"/>
                </w:rPr>
                <w:id w:val="297649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Female  </w:t>
            </w:r>
            <w:sdt>
              <w:sdtPr>
                <w:rPr>
                  <w:sz w:val="28"/>
                  <w:szCs w:val="28"/>
                </w:rPr>
                <w:id w:val="685562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Transgender  </w:t>
            </w:r>
            <w:sdt>
              <w:sdtPr>
                <w:rPr>
                  <w:sz w:val="28"/>
                  <w:szCs w:val="28"/>
                </w:rPr>
                <w:id w:val="-1882082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Other</w:t>
            </w:r>
          </w:p>
        </w:tc>
      </w:tr>
      <w:tr w:rsidR="00691696" w:rsidTr="002F4D4B">
        <w:tc>
          <w:tcPr>
            <w:tcW w:w="9242" w:type="dxa"/>
            <w:gridSpan w:val="2"/>
          </w:tcPr>
          <w:p w:rsidR="00691696" w:rsidRDefault="00691696" w:rsidP="007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Phone Number:</w:t>
            </w:r>
            <w:r w:rsidR="003474AB">
              <w:rPr>
                <w:sz w:val="28"/>
                <w:szCs w:val="28"/>
              </w:rPr>
              <w:t xml:space="preserve">  </w:t>
            </w:r>
            <w:sdt>
              <w:sdtPr>
                <w:rPr>
                  <w:sz w:val="28"/>
                  <w:szCs w:val="28"/>
                </w:rPr>
                <w:id w:val="-2072578545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691696" w:rsidRDefault="00691696" w:rsidP="00161CC0">
      <w:pPr>
        <w:spacing w:line="12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2243"/>
        <w:gridCol w:w="2188"/>
      </w:tblGrid>
      <w:tr w:rsidR="00161CC0" w:rsidRPr="00691696" w:rsidTr="00E41003">
        <w:tc>
          <w:tcPr>
            <w:tcW w:w="9242" w:type="dxa"/>
            <w:gridSpan w:val="3"/>
          </w:tcPr>
          <w:p w:rsidR="00161CC0" w:rsidRPr="00691696" w:rsidRDefault="00161CC0" w:rsidP="00E4100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Next Of Kin Details</w:t>
            </w:r>
          </w:p>
        </w:tc>
      </w:tr>
      <w:tr w:rsidR="00161CC0" w:rsidRPr="00691696" w:rsidTr="00E41003">
        <w:tc>
          <w:tcPr>
            <w:tcW w:w="9242" w:type="dxa"/>
            <w:gridSpan w:val="3"/>
          </w:tcPr>
          <w:p w:rsidR="00161CC0" w:rsidRPr="00691696" w:rsidRDefault="00161CC0" w:rsidP="00E41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Name: </w:t>
            </w:r>
            <w:sdt>
              <w:sdtPr>
                <w:rPr>
                  <w:sz w:val="28"/>
                  <w:szCs w:val="28"/>
                </w:rPr>
                <w:id w:val="-804933175"/>
                <w:showingPlcHdr/>
              </w:sdtPr>
              <w:sdtEndPr/>
              <w:sdtContent>
                <w:r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161CC0" w:rsidRPr="00691696" w:rsidTr="00E41003">
        <w:tc>
          <w:tcPr>
            <w:tcW w:w="9242" w:type="dxa"/>
            <w:gridSpan w:val="3"/>
          </w:tcPr>
          <w:p w:rsidR="00161CC0" w:rsidRDefault="00161CC0" w:rsidP="00E41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Relationship to young person:  </w:t>
            </w:r>
            <w:sdt>
              <w:sdtPr>
                <w:rPr>
                  <w:sz w:val="28"/>
                  <w:szCs w:val="28"/>
                </w:rPr>
                <w:id w:val="1878117622"/>
                <w:showingPlcHdr/>
              </w:sdtPr>
              <w:sdtEndPr/>
              <w:sdtContent>
                <w:r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161CC0" w:rsidRPr="00691696" w:rsidTr="00E41003">
        <w:tc>
          <w:tcPr>
            <w:tcW w:w="9242" w:type="dxa"/>
            <w:gridSpan w:val="3"/>
          </w:tcPr>
          <w:p w:rsidR="00161CC0" w:rsidRDefault="00161CC0" w:rsidP="00E41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Street Address: </w:t>
            </w:r>
            <w:sdt>
              <w:sdtPr>
                <w:rPr>
                  <w:sz w:val="28"/>
                  <w:szCs w:val="28"/>
                </w:rPr>
                <w:id w:val="-106427559"/>
                <w:showingPlcHdr/>
              </w:sdtPr>
              <w:sdtEndPr/>
              <w:sdtContent>
                <w:r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161CC0" w:rsidRPr="00691696" w:rsidTr="00E41003">
        <w:tc>
          <w:tcPr>
            <w:tcW w:w="4811" w:type="dxa"/>
          </w:tcPr>
          <w:p w:rsidR="00161CC0" w:rsidRPr="00691696" w:rsidRDefault="00161CC0" w:rsidP="00E41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Suburb/Town: </w:t>
            </w:r>
            <w:sdt>
              <w:sdtPr>
                <w:rPr>
                  <w:sz w:val="28"/>
                  <w:szCs w:val="28"/>
                </w:rPr>
                <w:id w:val="-1057926301"/>
                <w:showingPlcHdr/>
              </w:sdtPr>
              <w:sdtEndPr/>
              <w:sdtContent>
                <w:r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243" w:type="dxa"/>
          </w:tcPr>
          <w:p w:rsidR="00161CC0" w:rsidRPr="00691696" w:rsidRDefault="00161CC0" w:rsidP="00E41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State: </w:t>
            </w:r>
            <w:sdt>
              <w:sdtPr>
                <w:rPr>
                  <w:sz w:val="28"/>
                  <w:szCs w:val="28"/>
                </w:rPr>
                <w:id w:val="766503785"/>
                <w:showingPlcHdr/>
              </w:sdtPr>
              <w:sdtEndPr/>
              <w:sdtContent>
                <w:r>
                  <w:rPr>
                    <w:sz w:val="28"/>
                    <w:szCs w:val="28"/>
                  </w:rPr>
                  <w:t xml:space="preserve">     </w:t>
                </w:r>
              </w:sdtContent>
            </w:sdt>
          </w:p>
        </w:tc>
        <w:tc>
          <w:tcPr>
            <w:tcW w:w="2188" w:type="dxa"/>
          </w:tcPr>
          <w:p w:rsidR="00161CC0" w:rsidRPr="00691696" w:rsidRDefault="00161CC0" w:rsidP="00E41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Postcode:</w:t>
            </w:r>
            <w:r w:rsidRPr="00E969B6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-1408530931"/>
                <w:showingPlcHdr/>
              </w:sdtPr>
              <w:sdtEndPr/>
              <w:sdtContent>
                <w:r>
                  <w:rPr>
                    <w:sz w:val="28"/>
                    <w:szCs w:val="28"/>
                  </w:rPr>
                  <w:t xml:space="preserve">     </w:t>
                </w:r>
              </w:sdtContent>
            </w:sdt>
          </w:p>
        </w:tc>
      </w:tr>
      <w:tr w:rsidR="00161CC0" w:rsidRPr="00691696" w:rsidTr="00E41003">
        <w:tc>
          <w:tcPr>
            <w:tcW w:w="9242" w:type="dxa"/>
            <w:gridSpan w:val="3"/>
          </w:tcPr>
          <w:p w:rsidR="00161CC0" w:rsidRDefault="00161CC0" w:rsidP="00E410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 Phone Number: </w:t>
            </w:r>
            <w:sdt>
              <w:sdtPr>
                <w:rPr>
                  <w:sz w:val="28"/>
                  <w:szCs w:val="28"/>
                </w:rPr>
                <w:id w:val="-1079899458"/>
                <w:showingPlcHdr/>
              </w:sdtPr>
              <w:sdtEndPr/>
              <w:sdtContent>
                <w:r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161CC0" w:rsidRDefault="00161CC0" w:rsidP="00714009"/>
    <w:p w:rsidR="00161CC0" w:rsidRDefault="00161CC0" w:rsidP="00714009"/>
    <w:p w:rsidR="00161CC0" w:rsidRDefault="00161CC0" w:rsidP="00714009"/>
    <w:p w:rsidR="00161CC0" w:rsidRPr="00714009" w:rsidRDefault="00161CC0" w:rsidP="00161CC0">
      <w:pPr>
        <w:spacing w:line="12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2243"/>
        <w:gridCol w:w="2188"/>
      </w:tblGrid>
      <w:tr w:rsidR="00691696" w:rsidTr="00691696">
        <w:tc>
          <w:tcPr>
            <w:tcW w:w="9242" w:type="dxa"/>
            <w:gridSpan w:val="3"/>
          </w:tcPr>
          <w:p w:rsidR="00691696" w:rsidRPr="00691696" w:rsidRDefault="00691696" w:rsidP="00714009">
            <w:pPr>
              <w:rPr>
                <w:b/>
                <w:sz w:val="28"/>
                <w:szCs w:val="28"/>
              </w:rPr>
            </w:pPr>
            <w:r w:rsidRPr="00691696">
              <w:rPr>
                <w:b/>
                <w:sz w:val="28"/>
                <w:szCs w:val="28"/>
              </w:rPr>
              <w:t>Home Living Address</w:t>
            </w:r>
          </w:p>
        </w:tc>
      </w:tr>
      <w:tr w:rsidR="00691696" w:rsidTr="00691696">
        <w:tc>
          <w:tcPr>
            <w:tcW w:w="9242" w:type="dxa"/>
            <w:gridSpan w:val="3"/>
          </w:tcPr>
          <w:p w:rsidR="00691696" w:rsidRPr="00691696" w:rsidRDefault="00691696" w:rsidP="007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 Address:</w:t>
            </w:r>
            <w:r w:rsidR="003474AB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-1009678363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691696" w:rsidTr="00691696">
        <w:tc>
          <w:tcPr>
            <w:tcW w:w="4811" w:type="dxa"/>
          </w:tcPr>
          <w:p w:rsidR="00691696" w:rsidRPr="00691696" w:rsidRDefault="00691696" w:rsidP="007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Suburb/Town:</w:t>
            </w:r>
            <w:r w:rsidR="003474AB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64776204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243" w:type="dxa"/>
          </w:tcPr>
          <w:p w:rsidR="00691696" w:rsidRPr="00691696" w:rsidRDefault="00691696" w:rsidP="00E969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State:</w:t>
            </w:r>
            <w:r w:rsidR="003474AB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1245995308"/>
                <w:showingPlcHdr/>
              </w:sdtPr>
              <w:sdtEndPr/>
              <w:sdtContent>
                <w:r w:rsidR="00E969B6">
                  <w:rPr>
                    <w:sz w:val="28"/>
                    <w:szCs w:val="28"/>
                  </w:rPr>
                  <w:t xml:space="preserve">     </w:t>
                </w:r>
              </w:sdtContent>
            </w:sdt>
          </w:p>
        </w:tc>
        <w:tc>
          <w:tcPr>
            <w:tcW w:w="2188" w:type="dxa"/>
          </w:tcPr>
          <w:p w:rsidR="00691696" w:rsidRPr="00691696" w:rsidRDefault="00691696" w:rsidP="00E969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Postcode:</w:t>
            </w:r>
            <w:sdt>
              <w:sdtPr>
                <w:rPr>
                  <w:sz w:val="28"/>
                  <w:szCs w:val="28"/>
                </w:rPr>
                <w:id w:val="2044093755"/>
                <w:showingPlcHdr/>
              </w:sdtPr>
              <w:sdtEndPr>
                <w:rPr>
                  <w:color w:val="808080" w:themeColor="background1" w:themeShade="80"/>
                  <w:sz w:val="22"/>
                  <w:szCs w:val="22"/>
                </w:rPr>
              </w:sdtEndPr>
              <w:sdtContent>
                <w:r w:rsidR="00E969B6">
                  <w:rPr>
                    <w:sz w:val="28"/>
                    <w:szCs w:val="28"/>
                  </w:rPr>
                  <w:t xml:space="preserve">     </w:t>
                </w:r>
              </w:sdtContent>
            </w:sdt>
          </w:p>
        </w:tc>
      </w:tr>
    </w:tbl>
    <w:p w:rsidR="001462EC" w:rsidRDefault="001462EC" w:rsidP="00161CC0">
      <w:pPr>
        <w:spacing w:line="12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62EC" w:rsidTr="001462EC">
        <w:tc>
          <w:tcPr>
            <w:tcW w:w="9242" w:type="dxa"/>
          </w:tcPr>
          <w:p w:rsidR="001462EC" w:rsidRDefault="001462EC" w:rsidP="001462EC">
            <w:pPr>
              <w:rPr>
                <w:sz w:val="28"/>
                <w:szCs w:val="28"/>
              </w:rPr>
            </w:pPr>
            <w:r w:rsidRPr="00691696">
              <w:rPr>
                <w:b/>
                <w:sz w:val="28"/>
                <w:szCs w:val="28"/>
              </w:rPr>
              <w:t>Where is the young person currently living?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357091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At home with family/guardian                        </w:t>
            </w:r>
            <w:sdt>
              <w:sdtPr>
                <w:rPr>
                  <w:sz w:val="28"/>
                  <w:szCs w:val="28"/>
                </w:rPr>
                <w:id w:val="1180005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Shared accommodation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-1952078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Refuge/crisis accommodation                         </w:t>
            </w:r>
            <w:sdt>
              <w:sdtPr>
                <w:rPr>
                  <w:sz w:val="28"/>
                  <w:szCs w:val="28"/>
                </w:rPr>
                <w:id w:val="-2043510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Staying with </w:t>
            </w:r>
            <w:r w:rsidR="00B9552C">
              <w:rPr>
                <w:sz w:val="28"/>
                <w:szCs w:val="28"/>
              </w:rPr>
              <w:t>friends’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914983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Med-long term accommodation                     </w:t>
            </w:r>
            <w:sdt>
              <w:sdtPr>
                <w:rPr>
                  <w:sz w:val="28"/>
                  <w:szCs w:val="28"/>
                </w:rPr>
                <w:id w:val="-295609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Living alone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-62417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Other:</w:t>
            </w:r>
            <w:r w:rsidR="003474AB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-1719503917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  <w:r w:rsidR="00E969B6">
              <w:rPr>
                <w:sz w:val="28"/>
                <w:szCs w:val="28"/>
              </w:rPr>
              <w:br/>
            </w:r>
          </w:p>
          <w:p w:rsidR="001462EC" w:rsidRDefault="001462EC" w:rsidP="00714009"/>
        </w:tc>
      </w:tr>
    </w:tbl>
    <w:p w:rsidR="001462EC" w:rsidRDefault="001462EC" w:rsidP="00161CC0">
      <w:pPr>
        <w:spacing w:line="12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696" w:rsidRPr="00691696" w:rsidTr="00691696">
        <w:tc>
          <w:tcPr>
            <w:tcW w:w="9242" w:type="dxa"/>
          </w:tcPr>
          <w:p w:rsidR="00691696" w:rsidRPr="00691696" w:rsidRDefault="00691696" w:rsidP="00714009">
            <w:pPr>
              <w:rPr>
                <w:b/>
                <w:sz w:val="28"/>
                <w:szCs w:val="28"/>
              </w:rPr>
            </w:pPr>
            <w:r w:rsidRPr="00691696">
              <w:rPr>
                <w:b/>
                <w:sz w:val="28"/>
                <w:szCs w:val="28"/>
              </w:rPr>
              <w:t>Education/Employment Level</w:t>
            </w:r>
          </w:p>
        </w:tc>
      </w:tr>
      <w:tr w:rsidR="00691696" w:rsidRPr="00691696" w:rsidTr="00691696">
        <w:tc>
          <w:tcPr>
            <w:tcW w:w="9242" w:type="dxa"/>
          </w:tcPr>
          <w:p w:rsidR="00691696" w:rsidRPr="00691696" w:rsidRDefault="00691696" w:rsidP="007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education facility attending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-671408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School  </w:t>
            </w:r>
            <w:sdt>
              <w:sdtPr>
                <w:rPr>
                  <w:sz w:val="28"/>
                  <w:szCs w:val="28"/>
                </w:rPr>
                <w:id w:val="1445732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TAFE  </w:t>
            </w:r>
            <w:sdt>
              <w:sdtPr>
                <w:rPr>
                  <w:sz w:val="28"/>
                  <w:szCs w:val="28"/>
                </w:rPr>
                <w:id w:val="-2139793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Uni</w:t>
            </w:r>
          </w:p>
        </w:tc>
      </w:tr>
      <w:tr w:rsidR="00691696" w:rsidRPr="00691696" w:rsidTr="00691696">
        <w:tc>
          <w:tcPr>
            <w:tcW w:w="9242" w:type="dxa"/>
          </w:tcPr>
          <w:p w:rsidR="00691696" w:rsidRPr="00691696" w:rsidRDefault="008F1375" w:rsidP="007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year or education level achieved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95190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&lt;Year 10  </w:t>
            </w:r>
            <w:sdt>
              <w:sdtPr>
                <w:rPr>
                  <w:sz w:val="28"/>
                  <w:szCs w:val="28"/>
                </w:rPr>
                <w:id w:val="1567766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Year 11  </w:t>
            </w:r>
            <w:sdt>
              <w:sdtPr>
                <w:rPr>
                  <w:sz w:val="28"/>
                  <w:szCs w:val="28"/>
                </w:rPr>
                <w:id w:val="232822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Year 12  </w:t>
            </w:r>
            <w:sdt>
              <w:sdtPr>
                <w:rPr>
                  <w:sz w:val="28"/>
                  <w:szCs w:val="28"/>
                </w:rPr>
                <w:id w:val="1603527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Tertiary</w:t>
            </w:r>
          </w:p>
        </w:tc>
      </w:tr>
      <w:tr w:rsidR="00691696" w:rsidRPr="00691696" w:rsidTr="00691696">
        <w:tc>
          <w:tcPr>
            <w:tcW w:w="9242" w:type="dxa"/>
          </w:tcPr>
          <w:p w:rsidR="00691696" w:rsidRPr="00691696" w:rsidRDefault="008F1375" w:rsidP="007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the young person employed?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-494643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Yes  </w:t>
            </w:r>
            <w:sdt>
              <w:sdtPr>
                <w:rPr>
                  <w:sz w:val="28"/>
                  <w:szCs w:val="28"/>
                </w:rPr>
                <w:id w:val="-60495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No</w:t>
            </w:r>
          </w:p>
        </w:tc>
      </w:tr>
    </w:tbl>
    <w:p w:rsidR="008F1375" w:rsidRPr="00714009" w:rsidRDefault="008F1375" w:rsidP="00161CC0">
      <w:pPr>
        <w:spacing w:line="12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4719"/>
      </w:tblGrid>
      <w:tr w:rsidR="008F1375" w:rsidRPr="008F1375" w:rsidTr="008F1375">
        <w:tc>
          <w:tcPr>
            <w:tcW w:w="9242" w:type="dxa"/>
            <w:gridSpan w:val="2"/>
          </w:tcPr>
          <w:p w:rsidR="008F1375" w:rsidRPr="008F1375" w:rsidRDefault="008F1375" w:rsidP="00714009">
            <w:pPr>
              <w:rPr>
                <w:b/>
                <w:sz w:val="28"/>
                <w:szCs w:val="28"/>
              </w:rPr>
            </w:pPr>
            <w:r w:rsidRPr="008F1375">
              <w:rPr>
                <w:b/>
                <w:sz w:val="28"/>
                <w:szCs w:val="28"/>
              </w:rPr>
              <w:t>Cultural Identity</w:t>
            </w:r>
          </w:p>
        </w:tc>
      </w:tr>
      <w:tr w:rsidR="008F1375" w:rsidRPr="008F1375" w:rsidTr="008F1375">
        <w:tc>
          <w:tcPr>
            <w:tcW w:w="9242" w:type="dxa"/>
            <w:gridSpan w:val="2"/>
          </w:tcPr>
          <w:p w:rsidR="008F1375" w:rsidRPr="008F1375" w:rsidRDefault="008F1375" w:rsidP="007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the young person identify as: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397174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Aboriginal  </w:t>
            </w:r>
            <w:sdt>
              <w:sdtPr>
                <w:rPr>
                  <w:sz w:val="28"/>
                  <w:szCs w:val="28"/>
                </w:rPr>
                <w:id w:val="203430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Torres Strait Islander  </w:t>
            </w:r>
            <w:sdt>
              <w:sdtPr>
                <w:rPr>
                  <w:sz w:val="28"/>
                  <w:szCs w:val="28"/>
                </w:rPr>
                <w:id w:val="-1123069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Aboriginal &amp; Torres Strait Islander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1255020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Non-indigenous</w:t>
            </w:r>
          </w:p>
        </w:tc>
      </w:tr>
      <w:tr w:rsidR="008F1375" w:rsidRPr="008F1375" w:rsidTr="008F1375">
        <w:tc>
          <w:tcPr>
            <w:tcW w:w="9242" w:type="dxa"/>
            <w:gridSpan w:val="2"/>
          </w:tcPr>
          <w:p w:rsidR="008F1375" w:rsidRPr="008F1375" w:rsidRDefault="008F1375" w:rsidP="007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the young person come from a refugee background?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-1662851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Yes  </w:t>
            </w:r>
            <w:sdt>
              <w:sdtPr>
                <w:rPr>
                  <w:sz w:val="28"/>
                  <w:szCs w:val="28"/>
                </w:rPr>
                <w:id w:val="-19388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No</w:t>
            </w:r>
          </w:p>
        </w:tc>
      </w:tr>
      <w:tr w:rsidR="008F1375" w:rsidRPr="008F1375" w:rsidTr="008F1375">
        <w:tc>
          <w:tcPr>
            <w:tcW w:w="4523" w:type="dxa"/>
          </w:tcPr>
          <w:p w:rsidR="008F1375" w:rsidRPr="008F1375" w:rsidRDefault="008F1375" w:rsidP="007140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Interpreter Required?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159739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Yes  </w:t>
            </w:r>
            <w:sdt>
              <w:sdtPr>
                <w:rPr>
                  <w:sz w:val="28"/>
                  <w:szCs w:val="28"/>
                </w:rPr>
                <w:id w:val="-1452392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No</w:t>
            </w:r>
          </w:p>
        </w:tc>
        <w:tc>
          <w:tcPr>
            <w:tcW w:w="4719" w:type="dxa"/>
          </w:tcPr>
          <w:p w:rsidR="008F1375" w:rsidRDefault="008F13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‘Yes’ which language?</w:t>
            </w:r>
          </w:p>
          <w:p w:rsidR="008F1375" w:rsidRPr="008F1375" w:rsidRDefault="00471A23" w:rsidP="008F1375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id w:val="1262033237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8F1375" w:rsidRDefault="008F1375" w:rsidP="00714009"/>
    <w:p w:rsidR="008F1375" w:rsidRDefault="008F1375" w:rsidP="00714009"/>
    <w:p w:rsidR="008F1375" w:rsidRDefault="008F1375" w:rsidP="00714009"/>
    <w:p w:rsidR="00161CC0" w:rsidRDefault="00161CC0" w:rsidP="00714009"/>
    <w:p w:rsidR="00161CC0" w:rsidRDefault="00161CC0" w:rsidP="00714009"/>
    <w:p w:rsidR="00161CC0" w:rsidRDefault="00161CC0" w:rsidP="00714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1375" w:rsidTr="008F1375">
        <w:tc>
          <w:tcPr>
            <w:tcW w:w="9242" w:type="dxa"/>
          </w:tcPr>
          <w:p w:rsidR="008F1375" w:rsidRDefault="008F1375" w:rsidP="00714009">
            <w:r w:rsidRPr="008F1375">
              <w:rPr>
                <w:b/>
                <w:sz w:val="28"/>
                <w:szCs w:val="28"/>
              </w:rPr>
              <w:t>Are other services also involved in the young person’s care?</w:t>
            </w:r>
            <w:r w:rsidRPr="008F13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182508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E35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Yes  </w:t>
            </w:r>
            <w:sdt>
              <w:sdtPr>
                <w:rPr>
                  <w:sz w:val="28"/>
                  <w:szCs w:val="28"/>
                </w:rPr>
                <w:id w:val="-91531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4E35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>
              <w:rPr>
                <w:sz w:val="28"/>
                <w:szCs w:val="28"/>
              </w:rPr>
              <w:t xml:space="preserve"> No</w:t>
            </w:r>
            <w:r>
              <w:rPr>
                <w:sz w:val="28"/>
                <w:szCs w:val="28"/>
              </w:rPr>
              <w:br/>
              <w:t xml:space="preserve"> If ‘Y</w:t>
            </w:r>
            <w:r w:rsidRPr="008F1375">
              <w:rPr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>’</w:t>
            </w:r>
            <w:r w:rsidRPr="008F1375">
              <w:rPr>
                <w:sz w:val="28"/>
                <w:szCs w:val="28"/>
              </w:rPr>
              <w:t>, please list:</w:t>
            </w:r>
            <w:r w:rsidR="003474AB">
              <w:rPr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-2021838225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  <w:p w:rsidR="008F1375" w:rsidRDefault="008F1375" w:rsidP="00714009"/>
        </w:tc>
      </w:tr>
    </w:tbl>
    <w:p w:rsidR="008F1375" w:rsidRDefault="008F1375" w:rsidP="00714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1375" w:rsidTr="008F1375">
        <w:tc>
          <w:tcPr>
            <w:tcW w:w="9242" w:type="dxa"/>
          </w:tcPr>
          <w:p w:rsidR="008F1375" w:rsidRDefault="008F1375" w:rsidP="00714009">
            <w:pPr>
              <w:rPr>
                <w:b/>
                <w:sz w:val="28"/>
                <w:szCs w:val="28"/>
              </w:rPr>
            </w:pPr>
            <w:r w:rsidRPr="008F1375">
              <w:rPr>
                <w:b/>
                <w:sz w:val="28"/>
                <w:szCs w:val="28"/>
              </w:rPr>
              <w:t>Reason for Referral:</w:t>
            </w:r>
            <w:r w:rsidR="003474AB">
              <w:rPr>
                <w:b/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1560665679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Default="008F1375" w:rsidP="00714009">
            <w:pPr>
              <w:rPr>
                <w:b/>
                <w:sz w:val="28"/>
                <w:szCs w:val="28"/>
              </w:rPr>
            </w:pPr>
          </w:p>
          <w:p w:rsidR="008F1375" w:rsidRPr="008F1375" w:rsidRDefault="008F1375" w:rsidP="00714009">
            <w:pPr>
              <w:rPr>
                <w:b/>
                <w:sz w:val="28"/>
                <w:szCs w:val="28"/>
              </w:rPr>
            </w:pPr>
          </w:p>
        </w:tc>
      </w:tr>
    </w:tbl>
    <w:p w:rsidR="008F1375" w:rsidRDefault="008F1375" w:rsidP="00714009"/>
    <w:p w:rsidR="008F1375" w:rsidRDefault="008F1375" w:rsidP="00714009"/>
    <w:p w:rsidR="008F1375" w:rsidRDefault="008F1375" w:rsidP="00714009"/>
    <w:p w:rsidR="008F1375" w:rsidRDefault="008F1375" w:rsidP="00714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1375" w:rsidRPr="008F1375" w:rsidTr="008F1375">
        <w:tc>
          <w:tcPr>
            <w:tcW w:w="9242" w:type="dxa"/>
          </w:tcPr>
          <w:p w:rsidR="00BF6564" w:rsidRDefault="008F1375" w:rsidP="00714009">
            <w:pPr>
              <w:rPr>
                <w:b/>
                <w:sz w:val="28"/>
                <w:szCs w:val="28"/>
              </w:rPr>
            </w:pPr>
            <w:r w:rsidRPr="008F1375">
              <w:rPr>
                <w:b/>
                <w:sz w:val="28"/>
                <w:szCs w:val="28"/>
              </w:rPr>
              <w:t>Please</w:t>
            </w:r>
            <w:r>
              <w:rPr>
                <w:b/>
                <w:sz w:val="28"/>
                <w:szCs w:val="28"/>
              </w:rPr>
              <w:t xml:space="preserve"> include any additional information which may be useful to the referral such as background information (ie – home and environment, education and employment, activities and friends, drug and alcohol use, relationships and sexuality, conduct difficulties and ris</w:t>
            </w:r>
            <w:r w:rsidR="00BF6564">
              <w:rPr>
                <w:b/>
                <w:sz w:val="28"/>
                <w:szCs w:val="28"/>
              </w:rPr>
              <w:t>k taking, anxiety, depression, suicide and psychosis).</w:t>
            </w:r>
            <w:r w:rsidR="003474AB">
              <w:rPr>
                <w:b/>
                <w:sz w:val="28"/>
                <w:szCs w:val="28"/>
              </w:rPr>
              <w:br/>
            </w:r>
            <w:sdt>
              <w:sdtPr>
                <w:rPr>
                  <w:sz w:val="28"/>
                  <w:szCs w:val="28"/>
                </w:rPr>
                <w:id w:val="-1787960434"/>
                <w:showingPlcHdr/>
              </w:sdtPr>
              <w:sdtEndPr/>
              <w:sdtContent>
                <w:r w:rsidR="003474AB" w:rsidRPr="00570FB1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Default="00BF6564" w:rsidP="00714009">
            <w:pPr>
              <w:rPr>
                <w:b/>
                <w:sz w:val="28"/>
                <w:szCs w:val="28"/>
              </w:rPr>
            </w:pPr>
          </w:p>
          <w:p w:rsidR="00BF6564" w:rsidRPr="008F1375" w:rsidRDefault="00BF6564" w:rsidP="00714009">
            <w:pPr>
              <w:rPr>
                <w:b/>
                <w:sz w:val="28"/>
                <w:szCs w:val="28"/>
              </w:rPr>
            </w:pPr>
          </w:p>
        </w:tc>
      </w:tr>
    </w:tbl>
    <w:p w:rsidR="008F1375" w:rsidRDefault="008F1375" w:rsidP="00714009"/>
    <w:p w:rsidR="00BF6564" w:rsidRDefault="00BF6564" w:rsidP="00BF6564">
      <w:pPr>
        <w:jc w:val="center"/>
        <w:rPr>
          <w:sz w:val="28"/>
          <w:szCs w:val="28"/>
        </w:rPr>
      </w:pPr>
      <w:r w:rsidRPr="001462EC">
        <w:rPr>
          <w:b/>
          <w:sz w:val="28"/>
          <w:szCs w:val="28"/>
        </w:rPr>
        <w:t>Please return completed forms via fax 02 6024 5792</w:t>
      </w:r>
    </w:p>
    <w:p w:rsidR="001462EC" w:rsidRDefault="001462EC" w:rsidP="00BF65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 additional information, you can contact headspace Albury Wodonga on (02) 6055 9555 or email: </w:t>
      </w:r>
      <w:hyperlink r:id="rId7" w:history="1">
        <w:r w:rsidRPr="00570FB1">
          <w:rPr>
            <w:rStyle w:val="Hyperlink"/>
            <w:sz w:val="28"/>
            <w:szCs w:val="28"/>
          </w:rPr>
          <w:t>headspaceAW@gatewayhealth.org.au</w:t>
        </w:r>
      </w:hyperlink>
      <w:r>
        <w:rPr>
          <w:sz w:val="28"/>
          <w:szCs w:val="28"/>
        </w:rPr>
        <w:t xml:space="preserve"> </w:t>
      </w:r>
    </w:p>
    <w:p w:rsidR="001462EC" w:rsidRDefault="001462EC" w:rsidP="00BF6564">
      <w:pPr>
        <w:jc w:val="center"/>
        <w:rPr>
          <w:sz w:val="28"/>
          <w:szCs w:val="28"/>
        </w:rPr>
      </w:pPr>
    </w:p>
    <w:p w:rsidR="001462EC" w:rsidRDefault="001462EC" w:rsidP="00BF6564">
      <w:pPr>
        <w:jc w:val="center"/>
        <w:rPr>
          <w:sz w:val="28"/>
          <w:szCs w:val="28"/>
        </w:rPr>
      </w:pPr>
    </w:p>
    <w:p w:rsidR="001462EC" w:rsidRDefault="001462EC" w:rsidP="00BF6564">
      <w:pPr>
        <w:jc w:val="center"/>
        <w:rPr>
          <w:sz w:val="28"/>
          <w:szCs w:val="28"/>
        </w:rPr>
      </w:pPr>
    </w:p>
    <w:p w:rsidR="001462EC" w:rsidRDefault="001462EC" w:rsidP="00BF6564">
      <w:pPr>
        <w:jc w:val="center"/>
        <w:rPr>
          <w:sz w:val="28"/>
          <w:szCs w:val="28"/>
        </w:rPr>
      </w:pPr>
      <w:r>
        <w:rPr>
          <w:sz w:val="28"/>
          <w:szCs w:val="28"/>
        </w:rPr>
        <w:t>headspace Albury Wodonga collect information and it is stored on a data</w:t>
      </w:r>
      <w:r w:rsidR="00EA4E35">
        <w:rPr>
          <w:sz w:val="28"/>
          <w:szCs w:val="28"/>
        </w:rPr>
        <w:t>base.</w:t>
      </w:r>
      <w:r>
        <w:rPr>
          <w:sz w:val="28"/>
          <w:szCs w:val="28"/>
        </w:rPr>
        <w:t xml:space="preserve">  Information on this database is accessed by all staff at headspace Albury Wodonga including staff from other services.</w:t>
      </w:r>
    </w:p>
    <w:p w:rsidR="001462EC" w:rsidRDefault="001462EC" w:rsidP="00BF6564">
      <w:pPr>
        <w:jc w:val="center"/>
        <w:rPr>
          <w:sz w:val="28"/>
          <w:szCs w:val="28"/>
        </w:rPr>
      </w:pPr>
      <w:r>
        <w:rPr>
          <w:sz w:val="28"/>
          <w:szCs w:val="28"/>
        </w:rPr>
        <w:t>Services that you are involved with outside of headspace Albury Wodonga cannot access your information.</w:t>
      </w:r>
    </w:p>
    <w:p w:rsidR="001462EC" w:rsidRDefault="001462EC" w:rsidP="00BF6564">
      <w:pPr>
        <w:jc w:val="center"/>
        <w:rPr>
          <w:sz w:val="28"/>
          <w:szCs w:val="28"/>
        </w:rPr>
      </w:pPr>
      <w:r>
        <w:rPr>
          <w:sz w:val="28"/>
          <w:szCs w:val="28"/>
        </w:rPr>
        <w:t>If you have any concerns or want to discuss this further, please contact headspace Albury Wodonga staff on (02) 6055 9555</w:t>
      </w:r>
    </w:p>
    <w:p w:rsidR="00A76646" w:rsidRDefault="00A76646" w:rsidP="00BF6564">
      <w:pPr>
        <w:jc w:val="center"/>
        <w:rPr>
          <w:sz w:val="28"/>
          <w:szCs w:val="28"/>
        </w:rPr>
      </w:pPr>
    </w:p>
    <w:p w:rsidR="00A76646" w:rsidRDefault="00A76646" w:rsidP="00BF6564">
      <w:pPr>
        <w:jc w:val="center"/>
        <w:rPr>
          <w:sz w:val="28"/>
          <w:szCs w:val="28"/>
        </w:rPr>
      </w:pPr>
      <w:r>
        <w:rPr>
          <w:sz w:val="28"/>
          <w:szCs w:val="28"/>
        </w:rPr>
        <w:t>Thank you.</w:t>
      </w:r>
    </w:p>
    <w:p w:rsidR="00643AF8" w:rsidRDefault="00643AF8" w:rsidP="00BF6564">
      <w:pPr>
        <w:jc w:val="center"/>
        <w:rPr>
          <w:sz w:val="28"/>
          <w:szCs w:val="28"/>
        </w:rPr>
      </w:pPr>
    </w:p>
    <w:p w:rsidR="00A76646" w:rsidRPr="00643AF8" w:rsidRDefault="00643AF8" w:rsidP="00BF6564">
      <w:pPr>
        <w:jc w:val="center"/>
        <w:rPr>
          <w:color w:val="808080" w:themeColor="background1" w:themeShade="80"/>
          <w:sz w:val="20"/>
          <w:szCs w:val="20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3F6501B3" wp14:editId="20FF03E0">
            <wp:simplePos x="0" y="0"/>
            <wp:positionH relativeFrom="column">
              <wp:posOffset>-1688465</wp:posOffset>
            </wp:positionH>
            <wp:positionV relativeFrom="paragraph">
              <wp:posOffset>385445</wp:posOffset>
            </wp:positionV>
            <wp:extent cx="9337040" cy="4679315"/>
            <wp:effectExtent l="0" t="0" r="0" b="6985"/>
            <wp:wrapNone/>
            <wp:docPr id="5" name="Picture 5" descr="G:\OPERATIONS\Mental Health\PROGRAMS &amp; SERVICES\HEADSPACE\hNO Logos and templates\Linework Circle 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PERATIONS\Mental Health\PROGRAMS &amp; SERVICES\HEADSPACE\hNO Logos and templates\Linework Circle 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704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Pr="00643AF8">
          <w:rPr>
            <w:rStyle w:val="Hyperlink"/>
            <w:color w:val="808080" w:themeColor="background1" w:themeShade="80"/>
            <w:sz w:val="20"/>
            <w:szCs w:val="20"/>
          </w:rPr>
          <w:t>G:\OPERATIONS\Mental Health\PROGRAMS &amp; SERVICES\HEADSPACE\Forms and handouts\headspaceAW Online Referral.docx</w:t>
        </w:r>
      </w:hyperlink>
    </w:p>
    <w:p w:rsidR="00A76646" w:rsidRPr="00BF6564" w:rsidRDefault="00A76646" w:rsidP="00BF6564">
      <w:pPr>
        <w:jc w:val="center"/>
        <w:rPr>
          <w:sz w:val="28"/>
          <w:szCs w:val="28"/>
        </w:rPr>
      </w:pPr>
    </w:p>
    <w:sectPr w:rsidR="00A76646" w:rsidRPr="00BF656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2C" w:rsidRDefault="00B9552C" w:rsidP="00714009">
      <w:pPr>
        <w:spacing w:after="0" w:line="240" w:lineRule="auto"/>
      </w:pPr>
      <w:r>
        <w:separator/>
      </w:r>
    </w:p>
  </w:endnote>
  <w:endnote w:type="continuationSeparator" w:id="0">
    <w:p w:rsidR="00B9552C" w:rsidRDefault="00B9552C" w:rsidP="0071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818037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462EC" w:rsidRDefault="001462E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1A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1A2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62EC" w:rsidRDefault="001462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2C" w:rsidRDefault="00B9552C" w:rsidP="00714009">
      <w:pPr>
        <w:spacing w:after="0" w:line="240" w:lineRule="auto"/>
      </w:pPr>
      <w:r>
        <w:separator/>
      </w:r>
    </w:p>
  </w:footnote>
  <w:footnote w:type="continuationSeparator" w:id="0">
    <w:p w:rsidR="00B9552C" w:rsidRDefault="00B9552C" w:rsidP="0071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009" w:rsidRDefault="00714009" w:rsidP="00714009">
    <w:pPr>
      <w:pStyle w:val="Header"/>
      <w:jc w:val="cent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6BC826A9" wp14:editId="78802258">
          <wp:simplePos x="0" y="0"/>
          <wp:positionH relativeFrom="column">
            <wp:posOffset>-1623695</wp:posOffset>
          </wp:positionH>
          <wp:positionV relativeFrom="paragraph">
            <wp:posOffset>-1012825</wp:posOffset>
          </wp:positionV>
          <wp:extent cx="3072130" cy="2097405"/>
          <wp:effectExtent l="715962" t="0" r="444183" b="272732"/>
          <wp:wrapNone/>
          <wp:docPr id="3" name="Picture 3" descr="G:\OPERATIONS\Mental Health\PROGRAMS &amp; SERVICES\HEADSPACE\hNO Logos and templates\Linework Circle 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OPERATIONS\Mental Health\PROGRAMS &amp; SERVICES\HEADSPACE\hNO Logos and templates\Linework Circle RGB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 rot="18333298">
                    <a:off x="0" y="0"/>
                    <a:ext cx="3072130" cy="2097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78EA"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66B27B09" wp14:editId="6826E5DA">
          <wp:simplePos x="0" y="0"/>
          <wp:positionH relativeFrom="column">
            <wp:posOffset>1537970</wp:posOffset>
          </wp:positionH>
          <wp:positionV relativeFrom="paragraph">
            <wp:posOffset>-224155</wp:posOffset>
          </wp:positionV>
          <wp:extent cx="2670175" cy="1031875"/>
          <wp:effectExtent l="0" t="0" r="0" b="0"/>
          <wp:wrapTight wrapText="bothSides">
            <wp:wrapPolygon edited="0">
              <wp:start x="0" y="0"/>
              <wp:lineTo x="0" y="21135"/>
              <wp:lineTo x="21420" y="21135"/>
              <wp:lineTo x="21420" y="0"/>
              <wp:lineTo x="0" y="0"/>
            </wp:wrapPolygon>
          </wp:wrapTight>
          <wp:docPr id="4" name="Picture 1" descr="G:\OPERATIONS\Mental Health\PROGRAMS &amp; SERVICES\HEADSPACE\hNO Logos and templates\headspace_AlburyWodonga_Panel_LAND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OPERATIONS\Mental Health\PROGRAMS &amp; SERVICES\HEADSPACE\hNO Logos and templates\headspace_AlburyWodonga_Panel_LAND_RGB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0175" cy="1031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14009" w:rsidRDefault="00714009" w:rsidP="00714009">
    <w:pPr>
      <w:pStyle w:val="Header"/>
      <w:jc w:val="center"/>
    </w:pPr>
  </w:p>
  <w:p w:rsidR="00714009" w:rsidRDefault="00714009" w:rsidP="00714009">
    <w:pPr>
      <w:pStyle w:val="Header"/>
      <w:jc w:val="center"/>
    </w:pPr>
  </w:p>
  <w:p w:rsidR="00714009" w:rsidRDefault="007140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attachedTemplate r:id="rId1"/>
  <w:documentProtection w:edit="forms" w:enforcement="1" w:cryptProviderType="rsaFull" w:cryptAlgorithmClass="hash" w:cryptAlgorithmType="typeAny" w:cryptAlgorithmSid="4" w:cryptSpinCount="100000" w:hash="+KCbCvZOc6EXFKhi9ACI0Xjra3k=" w:salt="Zj6daJimE3rUxMGY/RV3bw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2C"/>
    <w:rsid w:val="00000D1F"/>
    <w:rsid w:val="00021368"/>
    <w:rsid w:val="000B6FF7"/>
    <w:rsid w:val="000C29C6"/>
    <w:rsid w:val="001462EC"/>
    <w:rsid w:val="00161CC0"/>
    <w:rsid w:val="001A09CB"/>
    <w:rsid w:val="003474AB"/>
    <w:rsid w:val="00471A23"/>
    <w:rsid w:val="00643AF8"/>
    <w:rsid w:val="00691696"/>
    <w:rsid w:val="00714009"/>
    <w:rsid w:val="008F1375"/>
    <w:rsid w:val="00A76646"/>
    <w:rsid w:val="00B9552C"/>
    <w:rsid w:val="00BF6564"/>
    <w:rsid w:val="00E471E1"/>
    <w:rsid w:val="00E969B6"/>
    <w:rsid w:val="00EA4E35"/>
    <w:rsid w:val="00F0146F"/>
    <w:rsid w:val="00F1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09"/>
  </w:style>
  <w:style w:type="paragraph" w:styleId="Footer">
    <w:name w:val="footer"/>
    <w:basedOn w:val="Normal"/>
    <w:link w:val="FooterChar"/>
    <w:uiPriority w:val="99"/>
    <w:unhideWhenUsed/>
    <w:rsid w:val="00714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09"/>
  </w:style>
  <w:style w:type="paragraph" w:styleId="BalloonText">
    <w:name w:val="Balloon Text"/>
    <w:basedOn w:val="Normal"/>
    <w:link w:val="BalloonTextChar"/>
    <w:uiPriority w:val="99"/>
    <w:semiHidden/>
    <w:unhideWhenUsed/>
    <w:rsid w:val="00714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4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400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F65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09"/>
  </w:style>
  <w:style w:type="paragraph" w:styleId="Footer">
    <w:name w:val="footer"/>
    <w:basedOn w:val="Normal"/>
    <w:link w:val="FooterChar"/>
    <w:uiPriority w:val="99"/>
    <w:unhideWhenUsed/>
    <w:rsid w:val="00714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09"/>
  </w:style>
  <w:style w:type="paragraph" w:styleId="BalloonText">
    <w:name w:val="Balloon Text"/>
    <w:basedOn w:val="Normal"/>
    <w:link w:val="BalloonTextChar"/>
    <w:uiPriority w:val="99"/>
    <w:semiHidden/>
    <w:unhideWhenUsed/>
    <w:rsid w:val="00714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4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400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F6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headspaceAW@gatewayhealth.org.au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G:\OPERATIONS\Mental%20Health\PROGRAMS%20&amp;%20SERVICES\HEADSPACE\Forms%20and%20handouts\headspaceAW%20Online%20Referral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Y~1.MOF\AppData\Local\Temp\headspaceAW-referral-form-18-12-1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3487A6C464C26AC068FA1CF830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9308B-9E64-4F00-A689-1D7A007A1A93}"/>
      </w:docPartPr>
      <w:docPartBody>
        <w:p w:rsidR="00420858" w:rsidRDefault="00420858">
          <w:pPr>
            <w:pStyle w:val="1C03487A6C464C26AC068FA1CF830F5B"/>
          </w:pPr>
          <w:r w:rsidRPr="00570FB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58"/>
    <w:rsid w:val="0042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03487A6C464C26AC068FA1CF830F5B">
    <w:name w:val="1C03487A6C464C26AC068FA1CF830F5B"/>
  </w:style>
  <w:style w:type="paragraph" w:customStyle="1" w:styleId="3A59B936D0C4420993B2B86895BD1C01">
    <w:name w:val="3A59B936D0C4420993B2B86895BD1C01"/>
  </w:style>
  <w:style w:type="paragraph" w:customStyle="1" w:styleId="0CB5DC3BD1EA46F09482A25FA2FCAED8">
    <w:name w:val="0CB5DC3BD1EA46F09482A25FA2FCAED8"/>
  </w:style>
  <w:style w:type="paragraph" w:customStyle="1" w:styleId="247FAA99A92E4AE296CFE3E9E71E11E5">
    <w:name w:val="247FAA99A92E4AE296CFE3E9E71E11E5"/>
  </w:style>
  <w:style w:type="paragraph" w:customStyle="1" w:styleId="26F6F48FD1D64E509D76A914B71ECB67">
    <w:name w:val="26F6F48FD1D64E509D76A914B71ECB67"/>
  </w:style>
  <w:style w:type="paragraph" w:customStyle="1" w:styleId="133B0DF5455B4003B5A09E027D1E92D0">
    <w:name w:val="133B0DF5455B4003B5A09E027D1E92D0"/>
  </w:style>
  <w:style w:type="paragraph" w:customStyle="1" w:styleId="4FC2BD6ACFDE4F13897F9E5E4E755D99">
    <w:name w:val="4FC2BD6ACFDE4F13897F9E5E4E755D99"/>
  </w:style>
  <w:style w:type="paragraph" w:customStyle="1" w:styleId="5C191711390E497681B83D35105A1264">
    <w:name w:val="5C191711390E497681B83D35105A126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C03487A6C464C26AC068FA1CF830F5B">
    <w:name w:val="1C03487A6C464C26AC068FA1CF830F5B"/>
  </w:style>
  <w:style w:type="paragraph" w:customStyle="1" w:styleId="3A59B936D0C4420993B2B86895BD1C01">
    <w:name w:val="3A59B936D0C4420993B2B86895BD1C01"/>
  </w:style>
  <w:style w:type="paragraph" w:customStyle="1" w:styleId="0CB5DC3BD1EA46F09482A25FA2FCAED8">
    <w:name w:val="0CB5DC3BD1EA46F09482A25FA2FCAED8"/>
  </w:style>
  <w:style w:type="paragraph" w:customStyle="1" w:styleId="247FAA99A92E4AE296CFE3E9E71E11E5">
    <w:name w:val="247FAA99A92E4AE296CFE3E9E71E11E5"/>
  </w:style>
  <w:style w:type="paragraph" w:customStyle="1" w:styleId="26F6F48FD1D64E509D76A914B71ECB67">
    <w:name w:val="26F6F48FD1D64E509D76A914B71ECB67"/>
  </w:style>
  <w:style w:type="paragraph" w:customStyle="1" w:styleId="133B0DF5455B4003B5A09E027D1E92D0">
    <w:name w:val="133B0DF5455B4003B5A09E027D1E92D0"/>
  </w:style>
  <w:style w:type="paragraph" w:customStyle="1" w:styleId="4FC2BD6ACFDE4F13897F9E5E4E755D99">
    <w:name w:val="4FC2BD6ACFDE4F13897F9E5E4E755D99"/>
  </w:style>
  <w:style w:type="paragraph" w:customStyle="1" w:styleId="5C191711390E497681B83D35105A1264">
    <w:name w:val="5C191711390E497681B83D35105A1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headspaceAW-referral-form-18-12-15</Template>
  <TotalTime>0</TotalTime>
  <Pages>5</Pages>
  <Words>613</Words>
  <Characters>3499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emily.moffitt</dc:creator>
  <cp:lastModifiedBy>megan.mcgregor</cp:lastModifiedBy>
  <cp:revision>2</cp:revision>
  <dcterms:created xsi:type="dcterms:W3CDTF">2016-05-11T02:07:00Z</dcterms:created>
  <dcterms:modified xsi:type="dcterms:W3CDTF">2016-05-11T02:07:00Z</dcterms:modified>
</cp:coreProperties>
</file>